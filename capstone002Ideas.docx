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8ED27" w14:textId="1728FAC0" w:rsidR="00E614DD" w:rsidRDefault="00C11491" w:rsidP="00C11491">
      <w:pPr>
        <w:jc w:val="center"/>
        <w:rPr>
          <w:sz w:val="36"/>
          <w:szCs w:val="36"/>
          <w:u w:val="single"/>
        </w:rPr>
      </w:pPr>
      <w:r w:rsidRPr="00C11491">
        <w:rPr>
          <w:sz w:val="36"/>
          <w:szCs w:val="36"/>
          <w:u w:val="single"/>
        </w:rPr>
        <w:t>Capstone Project Ideas</w:t>
      </w:r>
    </w:p>
    <w:p w14:paraId="1A2859EA" w14:textId="74C7D31A" w:rsidR="00C11491" w:rsidRDefault="00C11491" w:rsidP="00C11491">
      <w:r>
        <w:t>The three ideas for capstone project two are the following:</w:t>
      </w:r>
    </w:p>
    <w:p w14:paraId="55313D6E" w14:textId="1A740838" w:rsidR="00C11491" w:rsidRDefault="00C11491" w:rsidP="00C11491">
      <w:r>
        <w:tab/>
      </w:r>
      <w:r>
        <w:tab/>
        <w:t>I) Predict used car values</w:t>
      </w:r>
    </w:p>
    <w:p w14:paraId="6B60F5D0" w14:textId="1F444E14" w:rsidR="00C11491" w:rsidRDefault="00C11491" w:rsidP="00C11491">
      <w:r>
        <w:tab/>
      </w:r>
      <w:r>
        <w:tab/>
        <w:t>II) Predict bike count given hourly sharing information</w:t>
      </w:r>
    </w:p>
    <w:p w14:paraId="77E730D3" w14:textId="07DC08A5" w:rsidR="00C11491" w:rsidRPr="00C11491" w:rsidRDefault="00C11491" w:rsidP="00C11491">
      <w:r>
        <w:tab/>
      </w:r>
      <w:r>
        <w:tab/>
        <w:t xml:space="preserve">III)Predicting Allstate claims severity </w:t>
      </w:r>
      <w:bookmarkStart w:id="0" w:name="_GoBack"/>
      <w:bookmarkEnd w:id="0"/>
    </w:p>
    <w:sectPr w:rsidR="00C11491" w:rsidRPr="00C11491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A8D54" w14:textId="77777777" w:rsidR="006B1B9C" w:rsidRDefault="006B1B9C">
      <w:pPr>
        <w:spacing w:line="240" w:lineRule="auto"/>
      </w:pPr>
      <w:r>
        <w:separator/>
      </w:r>
    </w:p>
  </w:endnote>
  <w:endnote w:type="continuationSeparator" w:id="0">
    <w:p w14:paraId="539FA846" w14:textId="77777777" w:rsidR="006B1B9C" w:rsidRDefault="006B1B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94647" w14:textId="77777777" w:rsidR="006B1B9C" w:rsidRDefault="006B1B9C">
      <w:pPr>
        <w:spacing w:line="240" w:lineRule="auto"/>
      </w:pPr>
      <w:r>
        <w:separator/>
      </w:r>
    </w:p>
  </w:footnote>
  <w:footnote w:type="continuationSeparator" w:id="0">
    <w:p w14:paraId="0B917BDA" w14:textId="77777777" w:rsidR="006B1B9C" w:rsidRDefault="006B1B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FC2CA" w14:textId="77777777" w:rsidR="00E614DD" w:rsidRDefault="006B1B9C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91"/>
    <w:rsid w:val="00040CBB"/>
    <w:rsid w:val="000B78C8"/>
    <w:rsid w:val="001463B2"/>
    <w:rsid w:val="001F62C0"/>
    <w:rsid w:val="00245E02"/>
    <w:rsid w:val="00353B66"/>
    <w:rsid w:val="004A2675"/>
    <w:rsid w:val="004F7139"/>
    <w:rsid w:val="00691EC1"/>
    <w:rsid w:val="006B1B9C"/>
    <w:rsid w:val="007C53FB"/>
    <w:rsid w:val="008B7D18"/>
    <w:rsid w:val="008F1F97"/>
    <w:rsid w:val="008F4052"/>
    <w:rsid w:val="009D4EB3"/>
    <w:rsid w:val="00B13D1B"/>
    <w:rsid w:val="00B818DF"/>
    <w:rsid w:val="00C11491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929DC"/>
  <w15:chartTrackingRefBased/>
  <w15:docId w15:val="{B97E3F1F-8D71-4210-BE5F-ABD62F27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id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</dc:creator>
  <cp:keywords/>
  <dc:description/>
  <cp:lastModifiedBy>seid ahmed</cp:lastModifiedBy>
  <cp:revision>1</cp:revision>
  <dcterms:created xsi:type="dcterms:W3CDTF">2018-07-17T18:06:00Z</dcterms:created>
  <dcterms:modified xsi:type="dcterms:W3CDTF">2018-07-17T18:13:00Z</dcterms:modified>
  <cp:version/>
</cp:coreProperties>
</file>