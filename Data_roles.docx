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D8407" w14:textId="719FB123" w:rsidR="00E614DD" w:rsidRDefault="000A3A77" w:rsidP="000A3A77">
      <w:r>
        <w:t xml:space="preserve">Data Scientist </w:t>
      </w:r>
    </w:p>
    <w:p w14:paraId="165B8986" w14:textId="1757E029" w:rsidR="00CB2B2F" w:rsidRDefault="00CB2B2F" w:rsidP="000A3A77">
      <w:pPr>
        <w:rPr>
          <w:rFonts w:asciiTheme="majorHAnsi" w:eastAsia="Times New Roman" w:hAnsiTheme="majorHAnsi" w:cstheme="majorHAnsi"/>
          <w:color w:val="222222"/>
          <w:lang w:eastAsia="en-US"/>
        </w:rPr>
      </w:pPr>
      <w:r w:rsidRPr="002D0DB0">
        <w:rPr>
          <w:rFonts w:asciiTheme="majorHAnsi" w:eastAsia="Times New Roman" w:hAnsiTheme="majorHAnsi" w:cstheme="majorHAnsi"/>
          <w:color w:val="222222"/>
          <w:lang w:eastAsia="en-US"/>
        </w:rPr>
        <w:t>. A qualified candidate will be fluent in at least one (if not more) programming language(s) used in the data science, data analytics, and/or machine learning discipline. Additionally, the candidate should be competent in observational and inferential statistics, methods, and algorithms. The candidate will work within a technical team as well as across the organization, including with business sponsors and other technology teams. The successful candidate will have a strong drive to explore diverse sets of data, critically analyze the data in the context of key business requirements and deliver valuable guidance to be leveraged by cross-organizational leadership teams.</w:t>
      </w:r>
    </w:p>
    <w:p w14:paraId="213F4F4D" w14:textId="4BD46B06" w:rsidR="00CB2B2F" w:rsidRDefault="00CB2B2F" w:rsidP="000A3A77">
      <w:r>
        <w:t>Junior Data Analyst</w:t>
      </w:r>
    </w:p>
    <w:p w14:paraId="11CF24A2" w14:textId="77777777" w:rsidR="00CB2B2F" w:rsidRPr="002900C5" w:rsidRDefault="00CB2B2F" w:rsidP="00CB2B2F">
      <w:pPr>
        <w:numPr>
          <w:ilvl w:val="0"/>
          <w:numId w:val="23"/>
        </w:numPr>
        <w:shd w:val="clear" w:color="auto" w:fill="FFFFFF"/>
        <w:suppressAutoHyphens w:val="0"/>
        <w:ind w:left="270"/>
        <w:rPr>
          <w:rFonts w:asciiTheme="majorHAnsi" w:eastAsia="Times New Roman" w:hAnsiTheme="majorHAnsi" w:cstheme="majorHAnsi"/>
          <w:color w:val="111111"/>
          <w:lang w:eastAsia="en-US"/>
        </w:rPr>
      </w:pPr>
      <w:r w:rsidRPr="002900C5">
        <w:rPr>
          <w:rFonts w:asciiTheme="majorHAnsi" w:eastAsia="Times New Roman" w:hAnsiTheme="majorHAnsi" w:cstheme="majorHAnsi"/>
          <w:color w:val="111111"/>
          <w:lang w:eastAsia="en-US"/>
        </w:rPr>
        <w:t>An aspiring data analyst or data scientist for a full-time </w:t>
      </w:r>
      <w:r w:rsidRPr="002D0DB0">
        <w:rPr>
          <w:rFonts w:asciiTheme="majorHAnsi" w:eastAsia="Times New Roman" w:hAnsiTheme="majorHAnsi" w:cstheme="majorHAnsi"/>
          <w:i/>
          <w:iCs/>
          <w:color w:val="111111"/>
          <w:lang w:eastAsia="en-US"/>
        </w:rPr>
        <w:t>entry level</w:t>
      </w:r>
      <w:r w:rsidRPr="002900C5">
        <w:rPr>
          <w:rFonts w:asciiTheme="majorHAnsi" w:eastAsia="Times New Roman" w:hAnsiTheme="majorHAnsi" w:cstheme="majorHAnsi"/>
          <w:color w:val="111111"/>
          <w:lang w:eastAsia="en-US"/>
        </w:rPr>
        <w:t> position</w:t>
      </w:r>
    </w:p>
    <w:p w14:paraId="52BD0FFA" w14:textId="77777777" w:rsidR="00CB2B2F" w:rsidRPr="002900C5" w:rsidRDefault="00CB2B2F" w:rsidP="00CB2B2F">
      <w:pPr>
        <w:numPr>
          <w:ilvl w:val="0"/>
          <w:numId w:val="23"/>
        </w:numPr>
        <w:shd w:val="clear" w:color="auto" w:fill="FFFFFF"/>
        <w:suppressAutoHyphens w:val="0"/>
        <w:ind w:left="270"/>
        <w:rPr>
          <w:rFonts w:asciiTheme="majorHAnsi" w:eastAsia="Times New Roman" w:hAnsiTheme="majorHAnsi" w:cstheme="majorHAnsi"/>
          <w:color w:val="111111"/>
          <w:lang w:eastAsia="en-US"/>
        </w:rPr>
      </w:pPr>
      <w:r w:rsidRPr="002900C5">
        <w:rPr>
          <w:rFonts w:asciiTheme="majorHAnsi" w:eastAsia="Times New Roman" w:hAnsiTheme="majorHAnsi" w:cstheme="majorHAnsi"/>
          <w:color w:val="111111"/>
          <w:lang w:eastAsia="en-US"/>
        </w:rPr>
        <w:t>BA/BS required, major in a quantitative field preferred</w:t>
      </w:r>
    </w:p>
    <w:p w14:paraId="3A1ABB58" w14:textId="77777777" w:rsidR="00CB2B2F" w:rsidRPr="002900C5" w:rsidRDefault="00CB2B2F" w:rsidP="00CB2B2F">
      <w:pPr>
        <w:numPr>
          <w:ilvl w:val="0"/>
          <w:numId w:val="23"/>
        </w:numPr>
        <w:shd w:val="clear" w:color="auto" w:fill="FFFFFF"/>
        <w:suppressAutoHyphens w:val="0"/>
        <w:ind w:left="270"/>
        <w:rPr>
          <w:rFonts w:asciiTheme="majorHAnsi" w:eastAsia="Times New Roman" w:hAnsiTheme="majorHAnsi" w:cstheme="majorHAnsi"/>
          <w:color w:val="111111"/>
          <w:lang w:eastAsia="en-US"/>
        </w:rPr>
      </w:pPr>
      <w:r w:rsidRPr="002900C5">
        <w:rPr>
          <w:rFonts w:asciiTheme="majorHAnsi" w:eastAsia="Times New Roman" w:hAnsiTheme="majorHAnsi" w:cstheme="majorHAnsi"/>
          <w:color w:val="111111"/>
          <w:lang w:eastAsia="en-US"/>
        </w:rPr>
        <w:t>Highly proficient in Excel</w:t>
      </w:r>
    </w:p>
    <w:p w14:paraId="2E91EA6C" w14:textId="77777777" w:rsidR="00CB2B2F" w:rsidRPr="002900C5" w:rsidRDefault="00CB2B2F" w:rsidP="00CB2B2F">
      <w:pPr>
        <w:numPr>
          <w:ilvl w:val="0"/>
          <w:numId w:val="23"/>
        </w:numPr>
        <w:shd w:val="clear" w:color="auto" w:fill="FFFFFF"/>
        <w:suppressAutoHyphens w:val="0"/>
        <w:ind w:left="270"/>
        <w:rPr>
          <w:rFonts w:asciiTheme="majorHAnsi" w:eastAsia="Times New Roman" w:hAnsiTheme="majorHAnsi" w:cstheme="majorHAnsi"/>
          <w:color w:val="111111"/>
          <w:lang w:eastAsia="en-US"/>
        </w:rPr>
      </w:pPr>
      <w:r w:rsidRPr="002900C5">
        <w:rPr>
          <w:rFonts w:asciiTheme="majorHAnsi" w:eastAsia="Times New Roman" w:hAnsiTheme="majorHAnsi" w:cstheme="majorHAnsi"/>
          <w:color w:val="111111"/>
          <w:lang w:eastAsia="en-US"/>
        </w:rPr>
        <w:t>Working knowledge of relational and NoSQL datastores</w:t>
      </w:r>
    </w:p>
    <w:p w14:paraId="2EDB07B4" w14:textId="77777777" w:rsidR="00CB2B2F" w:rsidRPr="002900C5" w:rsidRDefault="00CB2B2F" w:rsidP="00CB2B2F">
      <w:pPr>
        <w:numPr>
          <w:ilvl w:val="0"/>
          <w:numId w:val="23"/>
        </w:numPr>
        <w:shd w:val="clear" w:color="auto" w:fill="FFFFFF"/>
        <w:suppressAutoHyphens w:val="0"/>
        <w:ind w:left="270"/>
        <w:rPr>
          <w:rFonts w:asciiTheme="majorHAnsi" w:eastAsia="Times New Roman" w:hAnsiTheme="majorHAnsi" w:cstheme="majorHAnsi"/>
          <w:color w:val="111111"/>
          <w:lang w:eastAsia="en-US"/>
        </w:rPr>
      </w:pPr>
      <w:r w:rsidRPr="002900C5">
        <w:rPr>
          <w:rFonts w:asciiTheme="majorHAnsi" w:eastAsia="Times New Roman" w:hAnsiTheme="majorHAnsi" w:cstheme="majorHAnsi"/>
          <w:color w:val="111111"/>
          <w:lang w:eastAsia="en-US"/>
        </w:rPr>
        <w:t>Working knowledge of Python preferred</w:t>
      </w:r>
    </w:p>
    <w:p w14:paraId="23C34F65" w14:textId="77777777" w:rsidR="00CB2B2F" w:rsidRPr="002900C5" w:rsidRDefault="00CB2B2F" w:rsidP="00CB2B2F">
      <w:pPr>
        <w:numPr>
          <w:ilvl w:val="0"/>
          <w:numId w:val="23"/>
        </w:numPr>
        <w:shd w:val="clear" w:color="auto" w:fill="FFFFFF"/>
        <w:suppressAutoHyphens w:val="0"/>
        <w:ind w:left="270"/>
        <w:rPr>
          <w:rFonts w:asciiTheme="majorHAnsi" w:eastAsia="Times New Roman" w:hAnsiTheme="majorHAnsi" w:cstheme="majorHAnsi"/>
          <w:color w:val="111111"/>
          <w:lang w:eastAsia="en-US"/>
        </w:rPr>
      </w:pPr>
      <w:proofErr w:type="gramStart"/>
      <w:r w:rsidRPr="002900C5">
        <w:rPr>
          <w:rFonts w:asciiTheme="majorHAnsi" w:eastAsia="Times New Roman" w:hAnsiTheme="majorHAnsi" w:cstheme="majorHAnsi"/>
          <w:color w:val="111111"/>
          <w:lang w:eastAsia="en-US"/>
        </w:rPr>
        <w:t>High level</w:t>
      </w:r>
      <w:proofErr w:type="gramEnd"/>
      <w:r w:rsidRPr="002900C5">
        <w:rPr>
          <w:rFonts w:asciiTheme="majorHAnsi" w:eastAsia="Times New Roman" w:hAnsiTheme="majorHAnsi" w:cstheme="majorHAnsi"/>
          <w:color w:val="111111"/>
          <w:lang w:eastAsia="en-US"/>
        </w:rPr>
        <w:t xml:space="preserve"> of integrity</w:t>
      </w:r>
    </w:p>
    <w:p w14:paraId="16C9A8B7" w14:textId="77777777" w:rsidR="00CB2B2F" w:rsidRPr="002900C5" w:rsidRDefault="00CB2B2F" w:rsidP="00CB2B2F">
      <w:pPr>
        <w:numPr>
          <w:ilvl w:val="0"/>
          <w:numId w:val="23"/>
        </w:numPr>
        <w:shd w:val="clear" w:color="auto" w:fill="FFFFFF"/>
        <w:suppressAutoHyphens w:val="0"/>
        <w:ind w:left="270"/>
        <w:rPr>
          <w:rFonts w:asciiTheme="majorHAnsi" w:eastAsia="Times New Roman" w:hAnsiTheme="majorHAnsi" w:cstheme="majorHAnsi"/>
          <w:color w:val="111111"/>
          <w:lang w:eastAsia="en-US"/>
        </w:rPr>
      </w:pPr>
      <w:r w:rsidRPr="002900C5">
        <w:rPr>
          <w:rFonts w:asciiTheme="majorHAnsi" w:eastAsia="Times New Roman" w:hAnsiTheme="majorHAnsi" w:cstheme="majorHAnsi"/>
          <w:color w:val="111111"/>
          <w:lang w:eastAsia="en-US"/>
        </w:rPr>
        <w:t>Desire to learn</w:t>
      </w:r>
    </w:p>
    <w:p w14:paraId="515A31D9" w14:textId="77777777" w:rsidR="00CB2B2F" w:rsidRPr="002900C5" w:rsidRDefault="00CB2B2F" w:rsidP="00CB2B2F">
      <w:pPr>
        <w:numPr>
          <w:ilvl w:val="0"/>
          <w:numId w:val="23"/>
        </w:numPr>
        <w:shd w:val="clear" w:color="auto" w:fill="FFFFFF"/>
        <w:suppressAutoHyphens w:val="0"/>
        <w:ind w:left="270"/>
        <w:rPr>
          <w:rFonts w:asciiTheme="majorHAnsi" w:eastAsia="Times New Roman" w:hAnsiTheme="majorHAnsi" w:cstheme="majorHAnsi"/>
          <w:color w:val="111111"/>
          <w:lang w:eastAsia="en-US"/>
        </w:rPr>
      </w:pPr>
      <w:r w:rsidRPr="002900C5">
        <w:rPr>
          <w:rFonts w:asciiTheme="majorHAnsi" w:eastAsia="Times New Roman" w:hAnsiTheme="majorHAnsi" w:cstheme="majorHAnsi"/>
          <w:color w:val="111111"/>
          <w:lang w:eastAsia="en-US"/>
        </w:rPr>
        <w:t>Attention to detail and willingness to ask questions</w:t>
      </w:r>
    </w:p>
    <w:p w14:paraId="0C37229C" w14:textId="77777777" w:rsidR="00CB2B2F" w:rsidRPr="002900C5" w:rsidRDefault="00CB2B2F" w:rsidP="00CB2B2F">
      <w:pPr>
        <w:numPr>
          <w:ilvl w:val="0"/>
          <w:numId w:val="23"/>
        </w:numPr>
        <w:shd w:val="clear" w:color="auto" w:fill="FFFFFF"/>
        <w:suppressAutoHyphens w:val="0"/>
        <w:ind w:left="270"/>
        <w:rPr>
          <w:rFonts w:asciiTheme="majorHAnsi" w:eastAsia="Times New Roman" w:hAnsiTheme="majorHAnsi" w:cstheme="majorHAnsi"/>
          <w:color w:val="111111"/>
          <w:lang w:eastAsia="en-US"/>
        </w:rPr>
      </w:pPr>
      <w:r w:rsidRPr="002900C5">
        <w:rPr>
          <w:rFonts w:asciiTheme="majorHAnsi" w:eastAsia="Times New Roman" w:hAnsiTheme="majorHAnsi" w:cstheme="majorHAnsi"/>
          <w:color w:val="111111"/>
          <w:lang w:eastAsia="en-US"/>
        </w:rPr>
        <w:t>Real estate experience a plus</w:t>
      </w:r>
    </w:p>
    <w:p w14:paraId="29E3650B" w14:textId="13A826CC" w:rsidR="00CB2B2F" w:rsidRDefault="00CB2B2F" w:rsidP="000A3A77"/>
    <w:p w14:paraId="34E524BF" w14:textId="051E62CF" w:rsidR="00CB2B2F" w:rsidRPr="000A3A77" w:rsidRDefault="00CB2B2F" w:rsidP="000A3A77">
      <w:r>
        <w:t>The job description among others shows that the topics I covered could help me get the positions I generally mentioned above. I covered at least 50% percent of the topics I searched for the data science role.</w:t>
      </w:r>
      <w:bookmarkStart w:id="0" w:name="_GoBack"/>
      <w:bookmarkEnd w:id="0"/>
    </w:p>
    <w:sectPr w:rsidR="00CB2B2F" w:rsidRPr="000A3A77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AF42A" w14:textId="77777777" w:rsidR="007653E3" w:rsidRDefault="007653E3">
      <w:pPr>
        <w:spacing w:line="240" w:lineRule="auto"/>
      </w:pPr>
      <w:r>
        <w:separator/>
      </w:r>
    </w:p>
  </w:endnote>
  <w:endnote w:type="continuationSeparator" w:id="0">
    <w:p w14:paraId="4E5B824D" w14:textId="77777777" w:rsidR="007653E3" w:rsidRDefault="00765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D1B62" w14:textId="77777777" w:rsidR="007653E3" w:rsidRDefault="007653E3">
      <w:pPr>
        <w:spacing w:line="240" w:lineRule="auto"/>
      </w:pPr>
      <w:r>
        <w:separator/>
      </w:r>
    </w:p>
  </w:footnote>
  <w:footnote w:type="continuationSeparator" w:id="0">
    <w:p w14:paraId="1A832BD9" w14:textId="77777777" w:rsidR="007653E3" w:rsidRDefault="007653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CA1C1" w14:textId="77777777" w:rsidR="00E614DD" w:rsidRDefault="007653E3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7FDF0" w14:textId="77777777" w:rsidR="00E614DD" w:rsidRDefault="007653E3">
    <w:pPr>
      <w:pStyle w:val="Header"/>
    </w:pPr>
    <w:sdt>
      <w:sdtPr>
        <w:alias w:val="Last Name:"/>
        <w:tag w:val="Last Name:"/>
        <w:id w:val="81423100"/>
        <w:placeholder>
          <w:docPart w:val="D0212B2F7AB8419F8F45D86F77CE1E99"/>
        </w:placeholder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AF44FF5"/>
    <w:multiLevelType w:val="multilevel"/>
    <w:tmpl w:val="498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9"/>
  </w:num>
  <w:num w:numId="14">
    <w:abstractNumId w:val="15"/>
  </w:num>
  <w:num w:numId="15">
    <w:abstractNumId w:val="21"/>
  </w:num>
  <w:num w:numId="16">
    <w:abstractNumId w:val="17"/>
  </w:num>
  <w:num w:numId="17">
    <w:abstractNumId w:val="11"/>
  </w:num>
  <w:num w:numId="18">
    <w:abstractNumId w:val="10"/>
  </w:num>
  <w:num w:numId="19">
    <w:abstractNumId w:val="16"/>
  </w:num>
  <w:num w:numId="20">
    <w:abstractNumId w:val="22"/>
  </w:num>
  <w:num w:numId="21">
    <w:abstractNumId w:val="13"/>
  </w:num>
  <w:num w:numId="22">
    <w:abstractNumId w:val="2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77"/>
    <w:rsid w:val="00040CBB"/>
    <w:rsid w:val="000A3A77"/>
    <w:rsid w:val="000B78C8"/>
    <w:rsid w:val="001463B2"/>
    <w:rsid w:val="001F62C0"/>
    <w:rsid w:val="00245E02"/>
    <w:rsid w:val="00353B66"/>
    <w:rsid w:val="004A2675"/>
    <w:rsid w:val="004F7139"/>
    <w:rsid w:val="00691EC1"/>
    <w:rsid w:val="007653E3"/>
    <w:rsid w:val="007C53FB"/>
    <w:rsid w:val="008B7D18"/>
    <w:rsid w:val="008F1F97"/>
    <w:rsid w:val="008F4052"/>
    <w:rsid w:val="009D4EB3"/>
    <w:rsid w:val="00B13D1B"/>
    <w:rsid w:val="00B818DF"/>
    <w:rsid w:val="00CB2B2F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F2D4B"/>
  <w15:chartTrackingRefBased/>
  <w15:docId w15:val="{28CDBD05-3E18-46F7-844D-018B354B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id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212B2F7AB8419F8F45D86F77CE1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48EAE-23FA-4788-9FDD-1013C44DAA01}"/>
      </w:docPartPr>
      <w:docPartBody>
        <w:p w:rsidR="00000000" w:rsidRDefault="00A2275E">
          <w:pPr>
            <w:pStyle w:val="D0212B2F7AB8419F8F45D86F77CE1E99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5E"/>
    <w:rsid w:val="00A2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B363C395D945C79388EA58AA130F51">
    <w:name w:val="B6B363C395D945C79388EA58AA130F51"/>
  </w:style>
  <w:style w:type="paragraph" w:customStyle="1" w:styleId="84524353B342464B9E7B17B98F5E2A41">
    <w:name w:val="84524353B342464B9E7B17B98F5E2A41"/>
  </w:style>
  <w:style w:type="paragraph" w:customStyle="1" w:styleId="CD1C65972A9148B38EC3FC0894F1702F">
    <w:name w:val="CD1C65972A9148B38EC3FC0894F1702F"/>
  </w:style>
  <w:style w:type="paragraph" w:customStyle="1" w:styleId="9830B6BC88F54BC48EC9E6E51CDB9DB5">
    <w:name w:val="9830B6BC88F54BC48EC9E6E51CDB9DB5"/>
  </w:style>
  <w:style w:type="paragraph" w:customStyle="1" w:styleId="B88B34476076441488AF0E8E44373BEA">
    <w:name w:val="B88B34476076441488AF0E8E44373BEA"/>
  </w:style>
  <w:style w:type="paragraph" w:customStyle="1" w:styleId="40E53560799541A0B9DA6C7DEE7DF68F">
    <w:name w:val="40E53560799541A0B9DA6C7DEE7DF68F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660A41CEEC224AE5AAB4E8140865F9FD">
    <w:name w:val="660A41CEEC224AE5AAB4E8140865F9FD"/>
  </w:style>
  <w:style w:type="paragraph" w:customStyle="1" w:styleId="1053B4063FB747E3B7F80B7BF2524CEE">
    <w:name w:val="1053B4063FB747E3B7F80B7BF2524CEE"/>
  </w:style>
  <w:style w:type="paragraph" w:customStyle="1" w:styleId="C24C000B456643BE9A0CD6B113C1F638">
    <w:name w:val="C24C000B456643BE9A0CD6B113C1F638"/>
  </w:style>
  <w:style w:type="paragraph" w:customStyle="1" w:styleId="AF1856033B92453283650EA8C444C1F2">
    <w:name w:val="AF1856033B92453283650EA8C444C1F2"/>
  </w:style>
  <w:style w:type="paragraph" w:customStyle="1" w:styleId="AF0D72FC8F094787A29355723BDF999F">
    <w:name w:val="AF0D72FC8F094787A29355723BDF999F"/>
  </w:style>
  <w:style w:type="paragraph" w:customStyle="1" w:styleId="5EC69882E01945ACA3BFB6CF4A25329A">
    <w:name w:val="5EC69882E01945ACA3BFB6CF4A25329A"/>
  </w:style>
  <w:style w:type="paragraph" w:customStyle="1" w:styleId="D3BF0AAE3EC74D10A379C12682566DB9">
    <w:name w:val="D3BF0AAE3EC74D10A379C12682566DB9"/>
  </w:style>
  <w:style w:type="paragraph" w:customStyle="1" w:styleId="02F64E15F3024AB68ED7453CAD50D731">
    <w:name w:val="02F64E15F3024AB68ED7453CAD50D731"/>
  </w:style>
  <w:style w:type="paragraph" w:customStyle="1" w:styleId="E6308CD65F5C4666B8552777232133B3">
    <w:name w:val="E6308CD65F5C4666B8552777232133B3"/>
  </w:style>
  <w:style w:type="paragraph" w:customStyle="1" w:styleId="3A4EB4B98B224E1C88DD34334B36424F">
    <w:name w:val="3A4EB4B98B224E1C88DD34334B36424F"/>
  </w:style>
  <w:style w:type="paragraph" w:customStyle="1" w:styleId="053068A7356849CDB01F6200EC8C8D7E">
    <w:name w:val="053068A7356849CDB01F6200EC8C8D7E"/>
  </w:style>
  <w:style w:type="paragraph" w:customStyle="1" w:styleId="59947294916F4EAAAE3206AA1C1C1D5B">
    <w:name w:val="59947294916F4EAAAE3206AA1C1C1D5B"/>
  </w:style>
  <w:style w:type="paragraph" w:customStyle="1" w:styleId="D7FE31FE41964F9891C1BA15E62C615A">
    <w:name w:val="D7FE31FE41964F9891C1BA15E62C615A"/>
  </w:style>
  <w:style w:type="paragraph" w:customStyle="1" w:styleId="16609968D9454B7CB2DF836E1F249050">
    <w:name w:val="16609968D9454B7CB2DF836E1F249050"/>
  </w:style>
  <w:style w:type="paragraph" w:customStyle="1" w:styleId="0D687DD8DC1944FD8020670651568520">
    <w:name w:val="0D687DD8DC1944FD8020670651568520"/>
  </w:style>
  <w:style w:type="paragraph" w:customStyle="1" w:styleId="B00B516CA9E94A8A8A9EF0F4D719728B">
    <w:name w:val="B00B516CA9E94A8A8A9EF0F4D719728B"/>
  </w:style>
  <w:style w:type="paragraph" w:customStyle="1" w:styleId="3FCD09BA2B134908BF5469ECE14F5C1F">
    <w:name w:val="3FCD09BA2B134908BF5469ECE14F5C1F"/>
  </w:style>
  <w:style w:type="paragraph" w:customStyle="1" w:styleId="93F154EC82D1480A8BBF944A9BDAC03F">
    <w:name w:val="93F154EC82D1480A8BBF944A9BDAC03F"/>
  </w:style>
  <w:style w:type="paragraph" w:customStyle="1" w:styleId="5F97F8B77EE4458C823A6652A85E5F4F">
    <w:name w:val="5F97F8B77EE4458C823A6652A85E5F4F"/>
  </w:style>
  <w:style w:type="paragraph" w:customStyle="1" w:styleId="90EDD57356EF4B48A7C04A6E62508757">
    <w:name w:val="90EDD57356EF4B48A7C04A6E62508757"/>
  </w:style>
  <w:style w:type="paragraph" w:customStyle="1" w:styleId="014B015F27D04DACB8278723328E4B8F">
    <w:name w:val="014B015F27D04DACB8278723328E4B8F"/>
  </w:style>
  <w:style w:type="paragraph" w:customStyle="1" w:styleId="9413B44CC7954FF289833EC17ED7D579">
    <w:name w:val="9413B44CC7954FF289833EC17ED7D579"/>
  </w:style>
  <w:style w:type="paragraph" w:customStyle="1" w:styleId="9580A4B9EACF43F4B608CC4462407C3F">
    <w:name w:val="9580A4B9EACF43F4B608CC4462407C3F"/>
  </w:style>
  <w:style w:type="paragraph" w:customStyle="1" w:styleId="AE202A904E3347A09DAE1E33C5BF62C0">
    <w:name w:val="AE202A904E3347A09DAE1E33C5BF62C0"/>
  </w:style>
  <w:style w:type="paragraph" w:customStyle="1" w:styleId="B80CB44313DB4C4AA432320D4B054CD2">
    <w:name w:val="B80CB44313DB4C4AA432320D4B054CD2"/>
  </w:style>
  <w:style w:type="paragraph" w:customStyle="1" w:styleId="0F7082ADDB174AEA9C7443D9C012DE5A">
    <w:name w:val="0F7082ADDB174AEA9C7443D9C012DE5A"/>
  </w:style>
  <w:style w:type="paragraph" w:customStyle="1" w:styleId="B0685D50274B472BBBC71531033440C8">
    <w:name w:val="B0685D50274B472BBBC71531033440C8"/>
  </w:style>
  <w:style w:type="paragraph" w:customStyle="1" w:styleId="340165AD3220469AA2C9B66B2F512C57">
    <w:name w:val="340165AD3220469AA2C9B66B2F512C57"/>
  </w:style>
  <w:style w:type="paragraph" w:customStyle="1" w:styleId="22268685ED804AFCBC73FB214B4338E3">
    <w:name w:val="22268685ED804AFCBC73FB214B4338E3"/>
  </w:style>
  <w:style w:type="paragraph" w:customStyle="1" w:styleId="C10C40A54BAC4998A5147EECD670AB27">
    <w:name w:val="C10C40A54BAC4998A5147EECD670AB27"/>
  </w:style>
  <w:style w:type="paragraph" w:customStyle="1" w:styleId="350A188FD473416BAEECE739041F0CF7">
    <w:name w:val="350A188FD473416BAEECE739041F0CF7"/>
  </w:style>
  <w:style w:type="paragraph" w:customStyle="1" w:styleId="2D4C925EA34448ECA0A990806F3437D4">
    <w:name w:val="2D4C925EA34448ECA0A990806F3437D4"/>
  </w:style>
  <w:style w:type="paragraph" w:customStyle="1" w:styleId="D69CC0C87CBB4FACB2181D7EEE1559A4">
    <w:name w:val="D69CC0C87CBB4FACB2181D7EEE1559A4"/>
  </w:style>
  <w:style w:type="paragraph" w:customStyle="1" w:styleId="D0212B2F7AB8419F8F45D86F77CE1E99">
    <w:name w:val="D0212B2F7AB8419F8F45D86F77CE1E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</dc:creator>
  <cp:keywords/>
  <dc:description/>
  <cp:lastModifiedBy>seid ahmed</cp:lastModifiedBy>
  <cp:revision>1</cp:revision>
  <dcterms:created xsi:type="dcterms:W3CDTF">2018-07-24T21:39:00Z</dcterms:created>
  <dcterms:modified xsi:type="dcterms:W3CDTF">2018-07-24T22:04:00Z</dcterms:modified>
  <cp:version/>
</cp:coreProperties>
</file>